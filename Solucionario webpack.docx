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A97EEC" w:rsidRDefault="001E679A" w:rsidP="0026504D">
      <w:pPr>
        <w:pStyle w:val="Ttulo"/>
        <w:rPr>
          <w:noProof/>
        </w:rPr>
      </w:pPr>
      <w:r>
        <w:rPr>
          <w:noProof/>
          <w:lang w:bidi="es-ES"/>
        </w:rPr>
        <w:t>Práctica de webpack</w:t>
      </w:r>
    </w:p>
    <w:p w:rsidR="000150E9" w:rsidRPr="00A97EEC" w:rsidRDefault="001E679A" w:rsidP="0026504D">
      <w:pPr>
        <w:pStyle w:val="Subttulo"/>
        <w:rPr>
          <w:noProof/>
        </w:rPr>
      </w:pPr>
      <w:bookmarkStart w:id="0" w:name="_Hlk487785372"/>
      <w:bookmarkEnd w:id="0"/>
      <w:r>
        <w:rPr>
          <w:noProof/>
          <w:lang w:bidi="es-ES"/>
        </w:rPr>
        <w:t>SOLUCIONARIO</w:t>
      </w:r>
    </w:p>
    <w:p w:rsidR="001E679A" w:rsidRDefault="001E679A" w:rsidP="001E679A">
      <w:pPr>
        <w:rPr>
          <w:noProof/>
          <w:lang w:bidi="es-ES"/>
        </w:rPr>
      </w:pPr>
      <w:r>
        <w:rPr>
          <w:noProof/>
          <w:lang w:bidi="es-ES"/>
        </w:rPr>
        <w:t>En este documento iremos reflexionando sobre lo realizado en la práctica</w:t>
      </w:r>
    </w:p>
    <w:p w:rsidR="0026484A" w:rsidRPr="00A97EEC" w:rsidRDefault="001E679A" w:rsidP="001E679A">
      <w:pPr>
        <w:pStyle w:val="Ttulo1"/>
        <w:numPr>
          <w:ilvl w:val="0"/>
          <w:numId w:val="20"/>
        </w:numPr>
        <w:spacing w:line="192" w:lineRule="auto"/>
        <w:rPr>
          <w:noProof/>
        </w:rPr>
      </w:pPr>
      <w:r>
        <w:rPr>
          <w:noProof/>
          <w:lang w:bidi="es-ES"/>
        </w:rPr>
        <w:t>Estructura básica de la aplicación</w:t>
      </w:r>
    </w:p>
    <w:p w:rsidR="0026484A" w:rsidRDefault="000073AE" w:rsidP="006B0B82">
      <w:pPr>
        <w:rPr>
          <w:noProof/>
          <w:lang w:bidi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314960</wp:posOffset>
                </wp:positionV>
                <wp:extent cx="5562600" cy="276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MX"/>
                              </w:rPr>
                              <w:t>&lt;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h1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MX"/>
                              </w:rPr>
                              <w:t>&gt;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MiApp con webpack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MX"/>
                              </w:rPr>
                              <w:t>&lt;/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h1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MX"/>
                              </w:rPr>
                              <w:t>&gt;</w:t>
                            </w:r>
                          </w:p>
                          <w:p w:rsidR="001E679A" w:rsidRPr="000073AE" w:rsidRDefault="001E67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.5pt;margin-top:24.8pt;width:438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">
                <v:textbox>
                  <w:txbxContent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s-MX"/>
                        </w:rPr>
                        <w:t>&lt;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h1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s-MX"/>
                        </w:rPr>
                        <w:t>&gt;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MiApp con webpack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s-MX"/>
                        </w:rPr>
                        <w:t>&lt;/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h1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s-MX"/>
                        </w:rPr>
                        <w:t>&gt;</w:t>
                      </w:r>
                    </w:p>
                    <w:p w:rsidR="001E679A" w:rsidRPr="000073AE" w:rsidRDefault="001E67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679A">
        <w:rPr>
          <w:noProof/>
          <w:lang w:bidi="es-ES"/>
        </w:rPr>
        <w:t>Copia y pega el html que pusiste en index.html (solo lo que está dentro de body)</w:t>
      </w:r>
    </w:p>
    <w:p w:rsidR="001E679A" w:rsidRDefault="000073AE" w:rsidP="001E679A">
      <w:pPr>
        <w:rPr>
          <w:noProof/>
          <w:lang w:bidi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E4191F" wp14:editId="38A47FDF">
                <wp:simplePos x="0" y="0"/>
                <wp:positionH relativeFrom="margin">
                  <wp:align>left</wp:align>
                </wp:positionH>
                <wp:positionV relativeFrom="paragraph">
                  <wp:posOffset>905510</wp:posOffset>
                </wp:positionV>
                <wp:extent cx="5562600" cy="3429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MX" w:eastAsia="es-MX"/>
                              </w:rPr>
                              <w:t>console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.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MX" w:eastAsia="es-MX"/>
                              </w:rPr>
                              <w:t>log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(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MX" w:eastAsia="es-MX"/>
                              </w:rPr>
                              <w:t>"Hola Mundo"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);</w:t>
                            </w:r>
                          </w:p>
                          <w:p w:rsidR="001E679A" w:rsidRDefault="001E679A" w:rsidP="001E67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4191F" id="_x0000_s1027" type="#_x0000_t202" style="position:absolute;margin-left:0;margin-top:71.3pt;width:438pt;height:27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">
                <v:textbox>
                  <w:txbxContent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MX" w:eastAsia="es-MX"/>
                        </w:rPr>
                        <w:t>console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.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MX" w:eastAsia="es-MX"/>
                        </w:rPr>
                        <w:t>log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(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MX" w:eastAsia="es-MX"/>
                        </w:rPr>
                        <w:t>"Hola Mundo"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);</w:t>
                      </w:r>
                    </w:p>
                    <w:p w:rsidR="001E679A" w:rsidRDefault="001E679A" w:rsidP="001E679A"/>
                  </w:txbxContent>
                </v:textbox>
                <w10:wrap type="square" anchorx="margin"/>
              </v:shape>
            </w:pict>
          </mc:Fallback>
        </mc:AlternateContent>
      </w:r>
      <w:r w:rsidR="001E679A">
        <w:rPr>
          <w:noProof/>
          <w:lang w:bidi="es-ES"/>
        </w:rPr>
        <w:t>Copia y pega código de app.js</w:t>
      </w:r>
    </w:p>
    <w:p w:rsidR="001E679A" w:rsidRDefault="000073AE" w:rsidP="006B0B82">
      <w:pPr>
        <w:rPr>
          <w:noProof/>
          <w:lang w:bidi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A1DDDE" wp14:editId="61C96BFB">
                <wp:simplePos x="0" y="0"/>
                <wp:positionH relativeFrom="margin">
                  <wp:align>left</wp:align>
                </wp:positionH>
                <wp:positionV relativeFrom="paragraph">
                  <wp:posOffset>900430</wp:posOffset>
                </wp:positionV>
                <wp:extent cx="6477000" cy="3743325"/>
                <wp:effectExtent l="0" t="0" r="1905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{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"name"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: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"MyApp"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,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"version"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: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"1.0.0"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,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"description"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: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""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,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"main"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: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"webpack.config.js"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,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"scripts"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: {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"test"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: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"echo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es-MX"/>
                              </w:rPr>
                              <w:t>\"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Error: no test specified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es-MX"/>
                              </w:rPr>
                              <w:t>\"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 &amp;&amp; exit 1"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},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"keywords"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: [],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"author"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: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""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,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"license"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: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"ISC"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,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"devDependencies"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: {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"clean-webpack-plugin"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: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"^3.0.0"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,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"html-webpack-plugin"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: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"^3.2.0"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,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"webpack"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: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"^4.41.5"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,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"webpack-cli"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: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"^3.3.10"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,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"webpack-dev-server"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: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"^3.10.3"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</w:t>
                            </w: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}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</w:pPr>
                            <w:r w:rsidRPr="000073A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}</w:t>
                            </w:r>
                          </w:p>
                          <w:p w:rsidR="000073AE" w:rsidRPr="000073AE" w:rsidRDefault="000073AE" w:rsidP="000073A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</w:pPr>
                          </w:p>
                          <w:p w:rsidR="001E679A" w:rsidRDefault="001E679A" w:rsidP="001E67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DDDE" id="_x0000_s1028" type="#_x0000_t202" style="position:absolute;margin-left:0;margin-top:70.9pt;width:510pt;height:294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">
                <v:textbox>
                  <w:txbxContent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{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"name"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: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"MyApp"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,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"version"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: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"1.0.0"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,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"description"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: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""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,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"main"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: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"webpack.config.js"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,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"scripts"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: {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"test"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: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"echo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es-MX"/>
                        </w:rPr>
                        <w:t>\"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Error: no test specified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es-MX"/>
                        </w:rPr>
                        <w:t>\"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 &amp;&amp; exit 1"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},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"keywords"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: [],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"author"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: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""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,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"license"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: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"ISC"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,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"devDependencies"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: {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"clean-webpack-plugin"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: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"^3.0.0"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,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"html-webpack-plugin"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: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"^3.2.0"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,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"webpack"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: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"^4.41.5"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,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"webpack-cli"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: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"^3.3.10"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,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"webpack-dev-server"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: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"^3.10.3"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</w:t>
                      </w: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}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</w:pPr>
                      <w:r w:rsidRPr="000073A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}</w:t>
                      </w:r>
                    </w:p>
                    <w:p w:rsidR="000073AE" w:rsidRPr="000073AE" w:rsidRDefault="000073AE" w:rsidP="000073A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</w:pPr>
                    </w:p>
                    <w:p w:rsidR="001E679A" w:rsidRDefault="001E679A" w:rsidP="001E679A"/>
                  </w:txbxContent>
                </v:textbox>
                <w10:wrap type="square" anchorx="margin"/>
              </v:shape>
            </w:pict>
          </mc:Fallback>
        </mc:AlternateContent>
      </w:r>
      <w:r w:rsidR="001E679A">
        <w:rPr>
          <w:noProof/>
          <w:lang w:bidi="es-ES"/>
        </w:rPr>
        <w:t>Copia y pega tu package.json</w:t>
      </w:r>
    </w:p>
    <w:p w:rsidR="001E679A" w:rsidRPr="00256FF3" w:rsidRDefault="001E679A" w:rsidP="001E679A">
      <w:pPr>
        <w:pStyle w:val="Ttulo1"/>
        <w:numPr>
          <w:ilvl w:val="0"/>
          <w:numId w:val="20"/>
        </w:numPr>
        <w:ind w:left="709" w:hanging="709"/>
      </w:pPr>
      <w:bookmarkStart w:id="1" w:name="_Hlk31783221"/>
      <w:r>
        <w:rPr>
          <w:lang w:bidi="es-ES"/>
        </w:rPr>
        <w:lastRenderedPageBreak/>
        <w:t>I</w:t>
      </w:r>
      <w:bookmarkEnd w:id="1"/>
      <w:r>
        <w:rPr>
          <w:lang w:bidi="es-ES"/>
        </w:rPr>
        <w:t>nstalación básica</w:t>
      </w:r>
    </w:p>
    <w:p w:rsidR="001E679A" w:rsidRDefault="000073AE" w:rsidP="001E679A">
      <w:pPr>
        <w:rPr>
          <w:noProof/>
          <w:lang w:bidi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48A9A9" wp14:editId="16A1C0FE">
                <wp:simplePos x="0" y="0"/>
                <wp:positionH relativeFrom="margin">
                  <wp:align>left</wp:align>
                </wp:positionH>
                <wp:positionV relativeFrom="paragraph">
                  <wp:posOffset>530860</wp:posOffset>
                </wp:positionV>
                <wp:extent cx="5562600" cy="222885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79A" w:rsidRDefault="002C37AC" w:rsidP="001E679A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88A443A" wp14:editId="4E220074">
                                  <wp:extent cx="1415415" cy="2128520"/>
                                  <wp:effectExtent l="0" t="0" r="0" b="508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5415" cy="2128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A9A9" id="_x0000_s1029" type="#_x0000_t202" style="position:absolute;margin-left:0;margin-top:41.8pt;width:438pt;height:175.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">
                <v:textbox>
                  <w:txbxContent>
                    <w:p w:rsidR="001E679A" w:rsidRDefault="002C37AC" w:rsidP="001E679A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88A443A" wp14:editId="4E220074">
                            <wp:extent cx="1415415" cy="2128520"/>
                            <wp:effectExtent l="0" t="0" r="0" b="508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5415" cy="2128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679A">
        <w:rPr>
          <w:lang w:bidi="es-ES"/>
        </w:rPr>
        <w:t xml:space="preserve">Pon un screenshot de la carpeta </w:t>
      </w:r>
      <w:r w:rsidR="00C81207">
        <w:rPr>
          <w:lang w:bidi="es-ES"/>
        </w:rPr>
        <w:t>generada dist</w:t>
      </w:r>
    </w:p>
    <w:p w:rsidR="001E679A" w:rsidRDefault="001E679A" w:rsidP="006B0B82">
      <w:pPr>
        <w:rPr>
          <w:noProof/>
        </w:rPr>
      </w:pPr>
    </w:p>
    <w:p w:rsidR="001E679A" w:rsidRDefault="002C37AC" w:rsidP="001E679A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08BC37" wp14:editId="6D298383">
                <wp:simplePos x="0" y="0"/>
                <wp:positionH relativeFrom="margin">
                  <wp:posOffset>-19050</wp:posOffset>
                </wp:positionH>
                <wp:positionV relativeFrom="paragraph">
                  <wp:posOffset>354965</wp:posOffset>
                </wp:positionV>
                <wp:extent cx="5562600" cy="457200"/>
                <wp:effectExtent l="0" t="0" r="19050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79A" w:rsidRPr="002C37AC" w:rsidRDefault="002C37AC" w:rsidP="001E679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 presentación visual cambia, para ser más legible en modo desarrollador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BC37" id="_x0000_s1030" type="#_x0000_t202" style="position:absolute;margin-left:-1.5pt;margin-top:27.95pt;width:438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">
                <v:textbox>
                  <w:txbxContent>
                    <w:p w:rsidR="001E679A" w:rsidRPr="002C37AC" w:rsidRDefault="002C37AC" w:rsidP="001E679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 presentación visual cambia, para ser más legible en modo desarrollador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679A">
        <w:rPr>
          <w:noProof/>
        </w:rPr>
        <w:t xml:space="preserve"> </w:t>
      </w:r>
      <w:r w:rsidR="001E679A">
        <w:t>¿Qué ves de diferente en bundle.js al ejecutar el comando con -d  y con -p?</w:t>
      </w:r>
    </w:p>
    <w:p w:rsidR="001E679A" w:rsidRDefault="00C81207" w:rsidP="006B0B82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FC42AC4" wp14:editId="63A97CB0">
                <wp:simplePos x="0" y="0"/>
                <wp:positionH relativeFrom="margin">
                  <wp:posOffset>76200</wp:posOffset>
                </wp:positionH>
                <wp:positionV relativeFrom="paragraph">
                  <wp:posOffset>3776980</wp:posOffset>
                </wp:positionV>
                <wp:extent cx="5562600" cy="876300"/>
                <wp:effectExtent l="0" t="0" r="19050" b="1905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977" w:rsidRDefault="00C81207" w:rsidP="007E1977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0D957E8" wp14:editId="0D0E4629">
                                  <wp:extent cx="2790825" cy="628650"/>
                                  <wp:effectExtent l="0" t="0" r="9525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0825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2AC4" id="_x0000_s1031" type="#_x0000_t202" style="position:absolute;margin-left:6pt;margin-top:297.4pt;width:438pt;height:6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">
                <v:textbox>
                  <w:txbxContent>
                    <w:p w:rsidR="007E1977" w:rsidRDefault="00C81207" w:rsidP="007E1977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0D957E8" wp14:editId="0D0E4629">
                            <wp:extent cx="2790825" cy="628650"/>
                            <wp:effectExtent l="0" t="0" r="9525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0825" cy="628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37AC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58E965" wp14:editId="7AFEABF1">
                <wp:simplePos x="0" y="0"/>
                <wp:positionH relativeFrom="margin">
                  <wp:align>left</wp:align>
                </wp:positionH>
                <wp:positionV relativeFrom="paragraph">
                  <wp:posOffset>1043305</wp:posOffset>
                </wp:positionV>
                <wp:extent cx="5562600" cy="2600325"/>
                <wp:effectExtent l="0" t="0" r="19050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977" w:rsidRDefault="00C81207" w:rsidP="007E1977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9D39908" wp14:editId="60F2C66E">
                                  <wp:extent cx="3683866" cy="1095375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4932" cy="1098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81207" w:rsidRDefault="00C81207" w:rsidP="007E1977"/>
                          <w:p w:rsidR="00C81207" w:rsidRDefault="00C81207" w:rsidP="007E1977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C146F61" wp14:editId="1B3622B2">
                                  <wp:extent cx="5370830" cy="590550"/>
                                  <wp:effectExtent l="0" t="0" r="127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14866" cy="5953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81207" w:rsidRDefault="00C81207" w:rsidP="007E19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E965" id="_x0000_s1032" type="#_x0000_t202" style="position:absolute;margin-left:0;margin-top:82.15pt;width:438pt;height:204.7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">
                <v:textbox>
                  <w:txbxContent>
                    <w:p w:rsidR="007E1977" w:rsidRDefault="00C81207" w:rsidP="007E1977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9D39908" wp14:editId="60F2C66E">
                            <wp:extent cx="3683866" cy="1095375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4932" cy="1098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81207" w:rsidRDefault="00C81207" w:rsidP="007E1977"/>
                    <w:p w:rsidR="00C81207" w:rsidRDefault="00C81207" w:rsidP="007E1977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C146F61" wp14:editId="1B3622B2">
                            <wp:extent cx="5370830" cy="590550"/>
                            <wp:effectExtent l="0" t="0" r="127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14866" cy="5953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81207" w:rsidRDefault="00C81207" w:rsidP="007E1977"/>
                  </w:txbxContent>
                </v:textbox>
                <w10:wrap type="square" anchorx="margin"/>
              </v:shape>
            </w:pict>
          </mc:Fallback>
        </mc:AlternateContent>
      </w:r>
      <w:r w:rsidR="007E1977">
        <w:rPr>
          <w:noProof/>
        </w:rPr>
        <w:t>Ejecuta el servidor y realiza cambios al html y a app.js</w:t>
      </w:r>
    </w:p>
    <w:p w:rsidR="007E1977" w:rsidRPr="00C81207" w:rsidRDefault="007E1977" w:rsidP="006B0B82">
      <w:pPr>
        <w:rPr>
          <w:noProof/>
          <w:u w:val="single"/>
        </w:rPr>
      </w:pPr>
    </w:p>
    <w:p w:rsidR="007E1977" w:rsidRPr="00256FF3" w:rsidRDefault="007E1977" w:rsidP="007E1977">
      <w:pPr>
        <w:pStyle w:val="Ttulo1"/>
        <w:numPr>
          <w:ilvl w:val="0"/>
          <w:numId w:val="20"/>
        </w:numPr>
      </w:pPr>
      <w:r>
        <w:rPr>
          <w:lang w:bidi="es-ES"/>
        </w:rPr>
        <w:lastRenderedPageBreak/>
        <w:t>Configurar el package json</w:t>
      </w:r>
    </w:p>
    <w:p w:rsidR="007E1977" w:rsidRDefault="00C81207" w:rsidP="007E1977">
      <w:pPr>
        <w:rPr>
          <w:lang w:bidi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9904996" wp14:editId="6F63D2BC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5562600" cy="1238250"/>
                <wp:effectExtent l="0" t="0" r="19050" b="1905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10" w:rsidRPr="00273E10" w:rsidRDefault="00273E10" w:rsidP="00273E10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</w:pP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&lt;!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doctype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 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MX" w:eastAsia="es-MX"/>
                              </w:rPr>
                              <w:t>html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&gt;&lt;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html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 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MX" w:eastAsia="es-MX"/>
                              </w:rPr>
                              <w:t>lang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=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MX" w:eastAsia="es-MX"/>
                              </w:rPr>
                              <w:t>"en"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&gt;&lt;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head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&gt;&lt;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meta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 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MX" w:eastAsia="es-MX"/>
                              </w:rPr>
                              <w:t>charset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=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MX" w:eastAsia="es-MX"/>
                              </w:rPr>
                              <w:t>"UTF-8"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&gt;&lt;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meta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 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MX" w:eastAsia="es-MX"/>
                              </w:rPr>
                              <w:t>name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=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MX" w:eastAsia="es-MX"/>
                              </w:rPr>
                              <w:t>"viewport"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 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MX" w:eastAsia="es-MX"/>
                              </w:rPr>
                              <w:t>content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=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MX" w:eastAsia="es-MX"/>
                              </w:rPr>
                              <w:t>"width=device-width,initial-scale=1"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&gt;&lt;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meta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 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MX" w:eastAsia="es-MX"/>
                              </w:rPr>
                              <w:t>http-equiv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=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MX" w:eastAsia="es-MX"/>
                              </w:rPr>
                              <w:t>"X-UA-Compatible"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 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MX" w:eastAsia="es-MX"/>
                              </w:rPr>
                              <w:t>content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=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MX" w:eastAsia="es-MX"/>
                              </w:rPr>
                              <w:t>"ie=edge"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&gt;&lt;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title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MyApp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&lt;/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title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&gt;&lt;/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head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&gt;&lt;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body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&gt;&lt;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h1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MiApp con webpack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&lt;/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h1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&gt;&lt;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h3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jijijij esto es otro texto agregado con ayuda de webpack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&lt;/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h3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&gt;&lt;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script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 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MX" w:eastAsia="es-MX"/>
                              </w:rPr>
                              <w:t>src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MX" w:eastAsia="es-MX"/>
                              </w:rPr>
                              <w:t>=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MX" w:eastAsia="es-MX"/>
                              </w:rPr>
                              <w:t>"bundle.js"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&gt;&lt;/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script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&gt;&lt;/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body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&gt;&lt;/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MX" w:eastAsia="es-MX"/>
                              </w:rPr>
                              <w:t>html</w:t>
                            </w:r>
                            <w:r w:rsidRPr="00273E1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s-MX" w:eastAsia="es-MX"/>
                              </w:rPr>
                              <w:t>&gt;</w:t>
                            </w:r>
                          </w:p>
                          <w:p w:rsidR="007E1977" w:rsidRDefault="007E1977" w:rsidP="007E19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4996" id="_x0000_s1033" type="#_x0000_t202" style="position:absolute;margin-left:0;margin-top:22.85pt;width:438pt;height:97.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">
                <v:textbox>
                  <w:txbxContent>
                    <w:p w:rsidR="00273E10" w:rsidRPr="00273E10" w:rsidRDefault="00273E10" w:rsidP="00273E10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</w:pP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&lt;!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doctype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 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MX" w:eastAsia="es-MX"/>
                        </w:rPr>
                        <w:t>html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&gt;&lt;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html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 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MX" w:eastAsia="es-MX"/>
                        </w:rPr>
                        <w:t>lang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=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MX" w:eastAsia="es-MX"/>
                        </w:rPr>
                        <w:t>"en"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&gt;&lt;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head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&gt;&lt;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meta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 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MX" w:eastAsia="es-MX"/>
                        </w:rPr>
                        <w:t>charset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=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MX" w:eastAsia="es-MX"/>
                        </w:rPr>
                        <w:t>"UTF-8"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&gt;&lt;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meta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 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MX" w:eastAsia="es-MX"/>
                        </w:rPr>
                        <w:t>name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=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MX" w:eastAsia="es-MX"/>
                        </w:rPr>
                        <w:t>"viewport"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 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MX" w:eastAsia="es-MX"/>
                        </w:rPr>
                        <w:t>content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=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MX" w:eastAsia="es-MX"/>
                        </w:rPr>
                        <w:t>"width=device-width,initial-scale=1"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&gt;&lt;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meta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 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MX" w:eastAsia="es-MX"/>
                        </w:rPr>
                        <w:t>http-equiv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=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MX" w:eastAsia="es-MX"/>
                        </w:rPr>
                        <w:t>"X-UA-Compatible"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 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MX" w:eastAsia="es-MX"/>
                        </w:rPr>
                        <w:t>content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=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MX" w:eastAsia="es-MX"/>
                        </w:rPr>
                        <w:t>"ie=edge"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&gt;&lt;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title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MyApp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&lt;/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title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&gt;&lt;/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head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&gt;&lt;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body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&gt;&lt;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h1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MiApp con webpack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&lt;/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h1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&gt;&lt;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h3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jijijij esto es otro texto agregado con ayuda de webpack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&lt;/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h3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&gt;&lt;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script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 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MX" w:eastAsia="es-MX"/>
                        </w:rPr>
                        <w:t>src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MX" w:eastAsia="es-MX"/>
                        </w:rPr>
                        <w:t>=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MX" w:eastAsia="es-MX"/>
                        </w:rPr>
                        <w:t>"bundle.js"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&gt;&lt;/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script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&gt;&lt;/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body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&gt;&lt;/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MX" w:eastAsia="es-MX"/>
                        </w:rPr>
                        <w:t>html</w:t>
                      </w:r>
                      <w:r w:rsidRPr="00273E1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s-MX" w:eastAsia="es-MX"/>
                        </w:rPr>
                        <w:t>&gt;</w:t>
                      </w:r>
                    </w:p>
                    <w:p w:rsidR="007E1977" w:rsidRDefault="007E1977" w:rsidP="007E1977"/>
                  </w:txbxContent>
                </v:textbox>
                <w10:wrap type="square" anchorx="margin"/>
              </v:shape>
            </w:pict>
          </mc:Fallback>
        </mc:AlternateContent>
      </w:r>
      <w:r w:rsidR="007E1977">
        <w:rPr>
          <w:lang w:bidi="es-ES"/>
        </w:rPr>
        <w:t xml:space="preserve">Pon el código de html minificado </w:t>
      </w:r>
    </w:p>
    <w:p w:rsidR="007E1977" w:rsidRDefault="007E1977" w:rsidP="007E1977">
      <w:pPr>
        <w:rPr>
          <w:lang w:bidi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44C7E1" wp14:editId="0CB4F65B">
                <wp:simplePos x="0" y="0"/>
                <wp:positionH relativeFrom="margin">
                  <wp:align>left</wp:align>
                </wp:positionH>
                <wp:positionV relativeFrom="paragraph">
                  <wp:posOffset>1810385</wp:posOffset>
                </wp:positionV>
                <wp:extent cx="5562600" cy="476250"/>
                <wp:effectExtent l="0" t="0" r="19050" b="1905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977" w:rsidRPr="00273E10" w:rsidRDefault="00273E10" w:rsidP="007E1977">
                            <w:pPr>
                              <w:rPr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Para hacer el código lo menos legible posible, a la vez que reducir su tamaño.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C7E1" id="_x0000_s1034" type="#_x0000_t202" style="position:absolute;margin-left:0;margin-top:142.55pt;width:438pt;height:37.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">
                <v:textbox>
                  <w:txbxContent>
                    <w:p w:rsidR="007E1977" w:rsidRPr="00273E10" w:rsidRDefault="00273E10" w:rsidP="007E1977">
                      <w:pPr>
                        <w:rPr>
                          <w:u w:val="single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Para hacer el código lo menos legible posible, a la vez que reducir su tamaño.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bidi="es-ES"/>
        </w:rPr>
        <w:t>¿Para qué sirve minificar el código?</w:t>
      </w:r>
    </w:p>
    <w:p w:rsidR="007E1977" w:rsidRPr="00256FF3" w:rsidRDefault="00FF3C5E" w:rsidP="007E1977">
      <w:pPr>
        <w:pStyle w:val="Ttulo1"/>
        <w:numPr>
          <w:ilvl w:val="0"/>
          <w:numId w:val="20"/>
        </w:num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FF302AC" wp14:editId="38BA699C">
                <wp:simplePos x="0" y="0"/>
                <wp:positionH relativeFrom="margin">
                  <wp:align>left</wp:align>
                </wp:positionH>
                <wp:positionV relativeFrom="paragraph">
                  <wp:posOffset>1443355</wp:posOffset>
                </wp:positionV>
                <wp:extent cx="5562600" cy="542925"/>
                <wp:effectExtent l="0" t="0" r="19050" b="2857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C5E" w:rsidRPr="00FF3C5E" w:rsidRDefault="00FF3C5E" w:rsidP="00FF3C5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FF3C5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   </w:t>
                            </w:r>
                            <w:r w:rsidRPr="00FF3C5E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MX"/>
                              </w:rPr>
                              <w:t>&lt;</w:t>
                            </w:r>
                            <w:r w:rsidRPr="00FF3C5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MX"/>
                              </w:rPr>
                              <w:t>img</w:t>
                            </w:r>
                            <w:r w:rsidRPr="00FF3C5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FF3C5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src</w:t>
                            </w:r>
                            <w:r w:rsidRPr="00FF3C5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=</w:t>
                            </w:r>
                            <w:r w:rsidRPr="00FF3C5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"img/perrito.jpg"</w:t>
                            </w:r>
                            <w:r w:rsidRPr="00FF3C5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FF3C5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height</w:t>
                            </w:r>
                            <w:r w:rsidRPr="00FF3C5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=</w:t>
                            </w:r>
                            <w:r w:rsidRPr="00FF3C5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"42"</w:t>
                            </w:r>
                            <w:r w:rsidRPr="00FF3C5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FF3C5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MX"/>
                              </w:rPr>
                              <w:t>width</w:t>
                            </w:r>
                            <w:r w:rsidRPr="00FF3C5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  <w:t>=</w:t>
                            </w:r>
                            <w:bookmarkStart w:id="2" w:name="_GoBack"/>
                            <w:r w:rsidRPr="00FF3C5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MX"/>
                              </w:rPr>
                              <w:t>"42"</w:t>
                            </w:r>
                            <w:r w:rsidRPr="00FF3C5E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MX"/>
                              </w:rPr>
                              <w:t>&gt;</w:t>
                            </w:r>
                          </w:p>
                          <w:p w:rsidR="00FF3C5E" w:rsidRPr="00FF3C5E" w:rsidRDefault="00FF3C5E" w:rsidP="00FF3C5E">
                            <w:pPr>
                              <w:shd w:val="clear" w:color="auto" w:fill="1E1E1E"/>
                              <w:spacing w:before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</w:p>
                          <w:bookmarkEnd w:id="2"/>
                          <w:p w:rsidR="007E1977" w:rsidRPr="00FF3C5E" w:rsidRDefault="007E1977" w:rsidP="007E19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302AC" id="_x0000_s1035" type="#_x0000_t202" style="position:absolute;left:0;text-align:left;margin-left:0;margin-top:113.65pt;width:438pt;height:42.7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">
                <v:textbox>
                  <w:txbxContent>
                    <w:p w:rsidR="00FF3C5E" w:rsidRPr="00FF3C5E" w:rsidRDefault="00FF3C5E" w:rsidP="00FF3C5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  <w:r w:rsidRPr="00FF3C5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   </w:t>
                      </w:r>
                      <w:r w:rsidRPr="00FF3C5E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s-MX"/>
                        </w:rPr>
                        <w:t>&lt;</w:t>
                      </w:r>
                      <w:r w:rsidRPr="00FF3C5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MX"/>
                        </w:rPr>
                        <w:t>img</w:t>
                      </w:r>
                      <w:r w:rsidRPr="00FF3C5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FF3C5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src</w:t>
                      </w:r>
                      <w:r w:rsidRPr="00FF3C5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=</w:t>
                      </w:r>
                      <w:r w:rsidRPr="00FF3C5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"img/perrito.jpg"</w:t>
                      </w:r>
                      <w:r w:rsidRPr="00FF3C5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FF3C5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height</w:t>
                      </w:r>
                      <w:r w:rsidRPr="00FF3C5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=</w:t>
                      </w:r>
                      <w:r w:rsidRPr="00FF3C5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"42"</w:t>
                      </w:r>
                      <w:r w:rsidRPr="00FF3C5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FF3C5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MX"/>
                        </w:rPr>
                        <w:t>width</w:t>
                      </w:r>
                      <w:r w:rsidRPr="00FF3C5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  <w:t>=</w:t>
                      </w:r>
                      <w:bookmarkStart w:id="3" w:name="_GoBack"/>
                      <w:r w:rsidRPr="00FF3C5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MX"/>
                        </w:rPr>
                        <w:t>"42"</w:t>
                      </w:r>
                      <w:r w:rsidRPr="00FF3C5E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s-MX"/>
                        </w:rPr>
                        <w:t>&gt;</w:t>
                      </w:r>
                    </w:p>
                    <w:p w:rsidR="00FF3C5E" w:rsidRPr="00FF3C5E" w:rsidRDefault="00FF3C5E" w:rsidP="00FF3C5E">
                      <w:pPr>
                        <w:shd w:val="clear" w:color="auto" w:fill="1E1E1E"/>
                        <w:spacing w:before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MX"/>
                        </w:rPr>
                      </w:pPr>
                    </w:p>
                    <w:bookmarkEnd w:id="3"/>
                    <w:p w:rsidR="007E1977" w:rsidRPr="00FF3C5E" w:rsidRDefault="007E1977" w:rsidP="007E19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73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4B2A2A9" wp14:editId="04172EBA">
                <wp:simplePos x="0" y="0"/>
                <wp:positionH relativeFrom="margin">
                  <wp:align>left</wp:align>
                </wp:positionH>
                <wp:positionV relativeFrom="paragraph">
                  <wp:posOffset>2459355</wp:posOffset>
                </wp:positionV>
                <wp:extent cx="5562600" cy="3181350"/>
                <wp:effectExtent l="0" t="0" r="19050" b="1905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977" w:rsidRDefault="007E1977" w:rsidP="007E1977">
                            <w:r>
                              <w:t xml:space="preserve">Pega un screenshot de tu página con la imagen: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2A2A9" id="_x0000_s1036" type="#_x0000_t202" style="position:absolute;left:0;text-align:left;margin-left:0;margin-top:193.65pt;width:438pt;height:250.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">
                <v:textbox>
                  <w:txbxContent>
                    <w:p w:rsidR="007E1977" w:rsidRDefault="007E1977" w:rsidP="007E1977">
                      <w:r>
                        <w:t xml:space="preserve">Pega un screenshot de tu página con la imagen: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1977">
        <w:rPr>
          <w:lang w:bidi="es-ES"/>
        </w:rPr>
        <w:t>Integrar imágenes</w:t>
      </w:r>
    </w:p>
    <w:p w:rsidR="007E1977" w:rsidRDefault="007E1977" w:rsidP="007E1977">
      <w:pPr>
        <w:rPr>
          <w:noProof/>
        </w:rPr>
      </w:pPr>
    </w:p>
    <w:p w:rsidR="0025103A" w:rsidRPr="00256FF3" w:rsidRDefault="0025103A" w:rsidP="00654733">
      <w:pPr>
        <w:pStyle w:val="Ttulo1"/>
        <w:numPr>
          <w:ilvl w:val="0"/>
          <w:numId w:val="20"/>
        </w:numPr>
      </w:pPr>
      <w:r>
        <w:rPr>
          <w:lang w:bidi="es-ES"/>
        </w:rPr>
        <w:lastRenderedPageBreak/>
        <w:t>Integrar handlebars</w:t>
      </w:r>
    </w:p>
    <w:p w:rsidR="0025103A" w:rsidRDefault="0025103A" w:rsidP="0025103A">
      <w:pPr>
        <w:rPr>
          <w:lang w:bidi="es-ES"/>
        </w:rPr>
      </w:pPr>
      <w:r>
        <w:rPr>
          <w:lang w:bidi="es-ES"/>
        </w:rPr>
        <w:t xml:space="preserve">Crea </w:t>
      </w:r>
      <w:r w:rsidR="00654733">
        <w:rPr>
          <w:lang w:bidi="es-ES"/>
        </w:rPr>
        <w:t xml:space="preserve">otro partial que se encargue del footer lo llamaremos footer.hbs  pondrás datos como la compañía y alguna otra información . </w:t>
      </w:r>
    </w:p>
    <w:p w:rsidR="00654733" w:rsidRDefault="00654733" w:rsidP="0025103A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61C6C4F7" wp14:editId="217F12FF">
                <wp:extent cx="5562600" cy="1676400"/>
                <wp:effectExtent l="0" t="0" r="19050" b="19050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733" w:rsidRDefault="00654733" w:rsidP="00654733">
                            <w:r>
                              <w:t>Código footer.hbs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6C4F7" id="Cuadro de texto 2" o:spid="_x0000_s1037" type="#_x0000_t202" style="width:438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">
                <v:textbox>
                  <w:txbxContent>
                    <w:p w:rsidR="00654733" w:rsidRDefault="00654733" w:rsidP="00654733">
                      <w:r>
                        <w:t>Código footer.hbs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4733" w:rsidRDefault="00654733" w:rsidP="0025103A">
      <w:pPr>
        <w:rPr>
          <w:noProof/>
        </w:rPr>
      </w:pPr>
      <w:r>
        <w:rPr>
          <w:noProof/>
        </w:rPr>
        <w:t>Importa el partial al final en tu index.html</w:t>
      </w:r>
    </w:p>
    <w:p w:rsidR="00654733" w:rsidRDefault="00654733" w:rsidP="0025103A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10BD59B6" wp14:editId="4B275F60">
                <wp:extent cx="5562600" cy="1400175"/>
                <wp:effectExtent l="0" t="0" r="19050" b="28575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733" w:rsidRDefault="00654733" w:rsidP="00654733">
                            <w:r>
                              <w:t>Código index.html (donde se importa)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D59B6" id="_x0000_s1038" type="#_x0000_t202" style="width:438pt;height:1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">
                <v:textbox>
                  <w:txbxContent>
                    <w:p w:rsidR="00654733" w:rsidRDefault="00654733" w:rsidP="00654733">
                      <w:r>
                        <w:t>Código index.html (donde se importa)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4733" w:rsidRDefault="00654733" w:rsidP="0025103A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1E9C77BC" wp14:editId="73AA177A">
                <wp:extent cx="5562600" cy="981075"/>
                <wp:effectExtent l="0" t="0" r="19050" b="28575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733" w:rsidRDefault="00654733" w:rsidP="00654733">
                            <w:r>
                              <w:t>Desde lo observado, ¿En qué ayuda handlebars?: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9C77BC" id="_x0000_s1039" type="#_x0000_t202" style="width:438pt;height: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">
                <v:textbox>
                  <w:txbxContent>
                    <w:p w:rsidR="00654733" w:rsidRDefault="00654733" w:rsidP="00654733">
                      <w:r>
                        <w:t>Desde lo observado, ¿En qué ayuda handlebars?: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7409" w:rsidRDefault="003A7409">
      <w:pPr>
        <w:rPr>
          <w:noProof/>
        </w:rPr>
      </w:pPr>
      <w:r>
        <w:rPr>
          <w:noProof/>
        </w:rPr>
        <w:br w:type="page"/>
      </w:r>
    </w:p>
    <w:p w:rsidR="00654733" w:rsidRPr="00336A39" w:rsidRDefault="00654733" w:rsidP="003A7409">
      <w:pPr>
        <w:pStyle w:val="Ttulo1"/>
        <w:numPr>
          <w:ilvl w:val="0"/>
          <w:numId w:val="20"/>
        </w:numPr>
        <w:rPr>
          <w:lang w:val="es-MX"/>
        </w:rPr>
      </w:pPr>
      <w:r>
        <w:rPr>
          <w:lang w:val="es-MX" w:bidi="es-ES"/>
        </w:rPr>
        <w:lastRenderedPageBreak/>
        <w:t xml:space="preserve">Integrar CSS </w:t>
      </w:r>
    </w:p>
    <w:p w:rsidR="00654733" w:rsidRDefault="003A7409" w:rsidP="00654733">
      <w:pPr>
        <w:rPr>
          <w:lang w:bidi="es-ES"/>
        </w:rPr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310FBB42" wp14:editId="438FAA0B">
                <wp:extent cx="5562600" cy="1162050"/>
                <wp:effectExtent l="0" t="0" r="19050" b="19050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409" w:rsidRDefault="003A7409" w:rsidP="003A7409">
                            <w:r>
                              <w:t xml:space="preserve">Código de main.css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0FBB42" id="_x0000_s1040" type="#_x0000_t202" style="width:438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">
                <v:textbox>
                  <w:txbxContent>
                    <w:p w:rsidR="003A7409" w:rsidRDefault="003A7409" w:rsidP="003A7409">
                      <w:r>
                        <w:t xml:space="preserve">Código de main.css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7409" w:rsidRDefault="003A7409" w:rsidP="00654733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5F2A95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5562600" cy="2381250"/>
                <wp:effectExtent l="0" t="0" r="19050" b="19050"/>
                <wp:wrapTopAndBottom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409" w:rsidRDefault="003A7409" w:rsidP="003A7409">
                            <w:r>
                              <w:t xml:space="preserve">Screenshot de tu página con la regla de css: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F2A95" id="_x0000_s1041" type="#_x0000_t202" style="position:absolute;margin-left:0;margin-top:8.2pt;width:438pt;height:18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">
                <v:textbox>
                  <w:txbxContent>
                    <w:p w:rsidR="003A7409" w:rsidRDefault="003A7409" w:rsidP="003A7409">
                      <w:r>
                        <w:t xml:space="preserve">Screenshot de tu página con la regla de css: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A7409" w:rsidRPr="00336A39" w:rsidRDefault="003A7409" w:rsidP="00725DD7">
      <w:pPr>
        <w:pStyle w:val="Ttulo1"/>
        <w:numPr>
          <w:ilvl w:val="0"/>
          <w:numId w:val="20"/>
        </w:numPr>
        <w:rPr>
          <w:lang w:val="es-MX"/>
        </w:rPr>
      </w:pPr>
      <w:r>
        <w:rPr>
          <w:lang w:val="es-MX" w:bidi="es-ES"/>
        </w:rPr>
        <w:t>Integrar SASS</w:t>
      </w:r>
    </w:p>
    <w:p w:rsidR="00725DD7" w:rsidRDefault="00725DD7" w:rsidP="003A7409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4FA70453" wp14:editId="555DB85F">
                <wp:extent cx="5562600" cy="1162050"/>
                <wp:effectExtent l="0" t="0" r="19050" b="19050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DD7" w:rsidRDefault="00725DD7" w:rsidP="00725DD7">
                            <w:r>
                              <w:t xml:space="preserve">Código de main.scss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A70453" id="_x0000_s1042" type="#_x0000_t202" style="width:438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">
                <v:textbox>
                  <w:txbxContent>
                    <w:p w:rsidR="00725DD7" w:rsidRDefault="00725DD7" w:rsidP="00725DD7">
                      <w:r>
                        <w:t xml:space="preserve">Código de main.scss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5DD7" w:rsidRDefault="00725DD7" w:rsidP="003A7409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723AE" wp14:editId="73B0CD1C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5562600" cy="1895475"/>
                <wp:effectExtent l="0" t="0" r="19050" b="28575"/>
                <wp:wrapTopAndBottom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DD7" w:rsidRDefault="00725DD7" w:rsidP="00725DD7">
                            <w:r>
                              <w:t xml:space="preserve">Screenshot de tu página con la regla de sass: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23AE" id="_x0000_s1043" type="#_x0000_t202" style="position:absolute;margin-left:0;margin-top:15.7pt;width:438pt;height:149.2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">
                <v:textbox>
                  <w:txbxContent>
                    <w:p w:rsidR="00725DD7" w:rsidRDefault="00725DD7" w:rsidP="00725DD7">
                      <w:r>
                        <w:t xml:space="preserve">Screenshot de tu página con la regla de sass: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25DD7" w:rsidRPr="00336A39" w:rsidRDefault="00725DD7" w:rsidP="00725DD7">
      <w:pPr>
        <w:pStyle w:val="Ttulo1"/>
        <w:numPr>
          <w:ilvl w:val="0"/>
          <w:numId w:val="20"/>
        </w:numPr>
        <w:rPr>
          <w:lang w:val="es-MX"/>
        </w:rPr>
      </w:pPr>
      <w:r>
        <w:rPr>
          <w:lang w:val="es-MX" w:bidi="es-ES"/>
        </w:rPr>
        <w:lastRenderedPageBreak/>
        <w:t>Usar múltiples páginas</w:t>
      </w:r>
    </w:p>
    <w:p w:rsidR="00725DD7" w:rsidRDefault="00725DD7" w:rsidP="003A7409">
      <w:pPr>
        <w:rPr>
          <w:noProof/>
        </w:rPr>
      </w:pPr>
      <w:r>
        <w:rPr>
          <w:noProof/>
        </w:rPr>
        <w:t xml:space="preserve">Crea login.hbs y login.js y has que funcione el enlace que teniamos en la navegación. </w:t>
      </w:r>
    </w:p>
    <w:p w:rsidR="00725DD7" w:rsidRDefault="00725DD7" w:rsidP="003A7409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39C93372" wp14:editId="76C77B92">
                <wp:extent cx="5562600" cy="962025"/>
                <wp:effectExtent l="0" t="0" r="19050" b="28575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DD7" w:rsidRDefault="00725DD7" w:rsidP="00725DD7">
                            <w:r>
                              <w:t xml:space="preserve"> Código de login.hbs (algo de contenido)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C93372" id="_x0000_s1044" type="#_x0000_t202" style="width:438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">
                <v:textbox>
                  <w:txbxContent>
                    <w:p w:rsidR="00725DD7" w:rsidRDefault="00725DD7" w:rsidP="00725DD7">
                      <w:r>
                        <w:t xml:space="preserve"> Código de login.hbs (algo de contenido)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5DD7" w:rsidRDefault="00725DD7" w:rsidP="003A7409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64CEF222" wp14:editId="722BFC08">
                <wp:extent cx="5562600" cy="1257300"/>
                <wp:effectExtent l="0" t="0" r="19050" b="19050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DD7" w:rsidRDefault="00725DD7" w:rsidP="00725DD7">
                            <w:r>
                              <w:t xml:space="preserve"> Entry (de webpack.config.js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CEF222" id="_x0000_s1045" type="#_x0000_t202" style="width:438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">
                <v:textbox>
                  <w:txbxContent>
                    <w:p w:rsidR="00725DD7" w:rsidRDefault="00725DD7" w:rsidP="00725DD7">
                      <w:r>
                        <w:t xml:space="preserve"> Entry (de webpack.config.js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5DD7" w:rsidRDefault="00725DD7" w:rsidP="003A7409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5644515F" wp14:editId="15F28214">
                <wp:extent cx="5562600" cy="1457325"/>
                <wp:effectExtent l="0" t="0" r="19050" b="28575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DD7" w:rsidRDefault="00725DD7" w:rsidP="00725DD7">
                            <w:r>
                              <w:t xml:space="preserve"> HtmlWebpackPlugin para crear a login.html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4515F" id="_x0000_s1046" type="#_x0000_t202" style="width:438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">
                <v:textbox>
                  <w:txbxContent>
                    <w:p w:rsidR="00725DD7" w:rsidRDefault="00725DD7" w:rsidP="00725DD7">
                      <w:r>
                        <w:t xml:space="preserve"> HtmlWebpackPlugin para crear a login.html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5DD7" w:rsidRDefault="00725DD7" w:rsidP="003A7409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0E94F238" wp14:editId="031D081E">
                <wp:extent cx="5562600" cy="1152525"/>
                <wp:effectExtent l="0" t="0" r="19050" b="28575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DD7" w:rsidRDefault="00725DD7" w:rsidP="00725DD7">
                            <w:r>
                              <w:t>Con tus palabras indica que es un chunk: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94F238" id="_x0000_s1047" type="#_x0000_t202" style="width:438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">
                <v:textbox>
                  <w:txbxContent>
                    <w:p w:rsidR="00725DD7" w:rsidRDefault="00725DD7" w:rsidP="00725DD7">
                      <w:r>
                        <w:t>Con tus palabras indica que es un chunk: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5DD7" w:rsidRDefault="00725DD7" w:rsidP="003A7409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62670B71" wp14:editId="262ED3BB">
                <wp:extent cx="5562600" cy="1685925"/>
                <wp:effectExtent l="0" t="0" r="19050" b="28575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DD7" w:rsidRDefault="00725DD7" w:rsidP="00725DD7">
                            <w:r>
                              <w:t xml:space="preserve"> Describe los pasos para añadir una página más con webpack: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670B71" id="_x0000_s1048" type="#_x0000_t202" style="width:438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">
                <v:textbox>
                  <w:txbxContent>
                    <w:p w:rsidR="00725DD7" w:rsidRDefault="00725DD7" w:rsidP="00725DD7">
                      <w:r>
                        <w:t xml:space="preserve"> Describe los pasos para añadir una página más con webpack: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5DD7" w:rsidRDefault="00725DD7" w:rsidP="003A7409">
      <w:pPr>
        <w:rPr>
          <w:noProof/>
        </w:rPr>
      </w:pPr>
    </w:p>
    <w:p w:rsidR="00725DD7" w:rsidRDefault="00725DD7" w:rsidP="003A7409">
      <w:pPr>
        <w:rPr>
          <w:noProof/>
        </w:rPr>
      </w:pPr>
    </w:p>
    <w:p w:rsidR="00725DD7" w:rsidRDefault="00725DD7" w:rsidP="003A7409">
      <w:pPr>
        <w:rPr>
          <w:noProof/>
        </w:rPr>
      </w:pPr>
    </w:p>
    <w:p w:rsidR="00725DD7" w:rsidRPr="00725DD7" w:rsidRDefault="00725DD7" w:rsidP="00725DD7">
      <w:pPr>
        <w:pStyle w:val="Ttulo1"/>
        <w:numPr>
          <w:ilvl w:val="0"/>
          <w:numId w:val="20"/>
        </w:numPr>
        <w:rPr>
          <w:lang w:val="es-MX"/>
        </w:rPr>
      </w:pPr>
      <w:r>
        <w:rPr>
          <w:lang w:val="es-MX" w:bidi="es-ES"/>
        </w:rPr>
        <w:lastRenderedPageBreak/>
        <w:t>Usar typescript</w:t>
      </w:r>
    </w:p>
    <w:p w:rsidR="00725DD7" w:rsidRDefault="00725DD7" w:rsidP="00725DD7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3C473949" wp14:editId="136D82A9">
                <wp:extent cx="5562600" cy="1162050"/>
                <wp:effectExtent l="0" t="0" r="19050" b="19050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DD7" w:rsidRDefault="00725DD7" w:rsidP="00725DD7">
                            <w:r>
                              <w:t>Código de typescript (de un archivo .ts)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73949" id="_x0000_s1049" type="#_x0000_t202" style="width:438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">
                <v:textbox>
                  <w:txbxContent>
                    <w:p w:rsidR="00725DD7" w:rsidRDefault="00725DD7" w:rsidP="00725DD7">
                      <w:r>
                        <w:t>Código de typescript (de un archivo .ts)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5DD7" w:rsidRDefault="00725DD7" w:rsidP="00725DD7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6928258C" wp14:editId="4435694A">
                <wp:extent cx="5562600" cy="2667000"/>
                <wp:effectExtent l="0" t="0" r="19050" b="19050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DD7" w:rsidRDefault="00725DD7" w:rsidP="00725DD7">
                            <w:r>
                              <w:t xml:space="preserve">Muestra que funciona: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8258C" id="_x0000_s1050" type="#_x0000_t202" style="width:438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">
                <v:textbox>
                  <w:txbxContent>
                    <w:p w:rsidR="00725DD7" w:rsidRDefault="00725DD7" w:rsidP="00725DD7">
                      <w:r>
                        <w:t xml:space="preserve">Muestra que funciona: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5DD7" w:rsidRPr="00256FF3" w:rsidRDefault="00725DD7" w:rsidP="00725DD7">
      <w:pPr>
        <w:pStyle w:val="Ttulo1"/>
      </w:pPr>
      <w:r>
        <w:rPr>
          <w:lang w:bidi="es-ES"/>
        </w:rPr>
        <w:t>Conclusiones</w:t>
      </w:r>
    </w:p>
    <w:p w:rsidR="00725DD7" w:rsidRPr="00A97EEC" w:rsidRDefault="00725DD7" w:rsidP="00725DD7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268E25A0" wp14:editId="3646439E">
                <wp:extent cx="5562600" cy="2667000"/>
                <wp:effectExtent l="0" t="0" r="19050" b="19050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DD7" w:rsidRDefault="00725DD7" w:rsidP="00725DD7">
                            <w:r>
                              <w:t xml:space="preserve">Escribe una conclusión (para qué sirve webpack, que aprendiste, te  fue útil, …)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8E25A0" id="_x0000_s1051" type="#_x0000_t202" style="width:438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">
                <v:textbox>
                  <w:txbxContent>
                    <w:p w:rsidR="00725DD7" w:rsidRDefault="00725DD7" w:rsidP="00725DD7">
                      <w:r>
                        <w:t xml:space="preserve">Escribe una conclusión (para qué sirve webpack, que aprendiste, te  fue útil, …)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25DD7" w:rsidRPr="00A97EEC" w:rsidSect="001E679A">
      <w:pgSz w:w="11906" w:h="16838" w:code="9"/>
      <w:pgMar w:top="1276" w:right="1440" w:bottom="1135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310" w:rsidRDefault="001C4310">
      <w:pPr>
        <w:spacing w:line="240" w:lineRule="auto"/>
      </w:pPr>
      <w:r>
        <w:separator/>
      </w:r>
    </w:p>
  </w:endnote>
  <w:endnote w:type="continuationSeparator" w:id="0">
    <w:p w:rsidR="001C4310" w:rsidRDefault="001C4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310" w:rsidRDefault="001C4310">
      <w:pPr>
        <w:spacing w:line="240" w:lineRule="auto"/>
      </w:pPr>
      <w:r>
        <w:separator/>
      </w:r>
    </w:p>
  </w:footnote>
  <w:footnote w:type="continuationSeparator" w:id="0">
    <w:p w:rsidR="001C4310" w:rsidRDefault="001C4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570681"/>
    <w:multiLevelType w:val="hybridMultilevel"/>
    <w:tmpl w:val="E4E83C44"/>
    <w:lvl w:ilvl="0" w:tplc="59E8A8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07304"/>
    <w:multiLevelType w:val="hybridMultilevel"/>
    <w:tmpl w:val="992249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00C3E"/>
    <w:multiLevelType w:val="hybridMultilevel"/>
    <w:tmpl w:val="E4E83C44"/>
    <w:lvl w:ilvl="0" w:tplc="59E8A8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133BB"/>
    <w:multiLevelType w:val="hybridMultilevel"/>
    <w:tmpl w:val="6832D1B8"/>
    <w:lvl w:ilvl="0" w:tplc="EF3098E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8"/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0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10"/>
    <w:rsid w:val="000073AE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C4310"/>
    <w:rsid w:val="001D0BD1"/>
    <w:rsid w:val="001E679A"/>
    <w:rsid w:val="002017AC"/>
    <w:rsid w:val="002359ED"/>
    <w:rsid w:val="0025103A"/>
    <w:rsid w:val="00252520"/>
    <w:rsid w:val="002625F9"/>
    <w:rsid w:val="002631F7"/>
    <w:rsid w:val="0026484A"/>
    <w:rsid w:val="0026504D"/>
    <w:rsid w:val="00273E10"/>
    <w:rsid w:val="00276926"/>
    <w:rsid w:val="002A67C8"/>
    <w:rsid w:val="002B40B7"/>
    <w:rsid w:val="002C37AC"/>
    <w:rsid w:val="002C5D75"/>
    <w:rsid w:val="002E6610"/>
    <w:rsid w:val="00301789"/>
    <w:rsid w:val="00325194"/>
    <w:rsid w:val="003728E3"/>
    <w:rsid w:val="003962D3"/>
    <w:rsid w:val="003A7409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54733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5DD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D7294"/>
    <w:rsid w:val="007E1977"/>
    <w:rsid w:val="007E55F9"/>
    <w:rsid w:val="007F66F5"/>
    <w:rsid w:val="00812400"/>
    <w:rsid w:val="0082203C"/>
    <w:rsid w:val="008360A8"/>
    <w:rsid w:val="008416E0"/>
    <w:rsid w:val="00860EA3"/>
    <w:rsid w:val="00897BFF"/>
    <w:rsid w:val="008C61B9"/>
    <w:rsid w:val="00912477"/>
    <w:rsid w:val="009139AF"/>
    <w:rsid w:val="00943B06"/>
    <w:rsid w:val="00945864"/>
    <w:rsid w:val="009655F3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661C"/>
    <w:rsid w:val="00AC2F58"/>
    <w:rsid w:val="00B369B4"/>
    <w:rsid w:val="00B41A33"/>
    <w:rsid w:val="00B53817"/>
    <w:rsid w:val="00B55B7F"/>
    <w:rsid w:val="00B61F85"/>
    <w:rsid w:val="00BA3CC7"/>
    <w:rsid w:val="00BF457D"/>
    <w:rsid w:val="00BF4775"/>
    <w:rsid w:val="00C81207"/>
    <w:rsid w:val="00CA0C45"/>
    <w:rsid w:val="00CC3AB0"/>
    <w:rsid w:val="00CF12AE"/>
    <w:rsid w:val="00D1798D"/>
    <w:rsid w:val="00D902A4"/>
    <w:rsid w:val="00DB2323"/>
    <w:rsid w:val="00DB331E"/>
    <w:rsid w:val="00DC30B1"/>
    <w:rsid w:val="00DC4E21"/>
    <w:rsid w:val="00DD5358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F3C5E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6076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gutierrez\AppData\Roaming\Microsoft\Templates\Bienvenido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C677D39-C6C0-44C0-B55F-5F44675E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</Template>
  <TotalTime>0</TotalTime>
  <Pages>7</Pages>
  <Words>155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2020-02-05T18:59:00Z</dcterms:created>
  <dcterms:modified xsi:type="dcterms:W3CDTF">2020-02-05T18:59:00Z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